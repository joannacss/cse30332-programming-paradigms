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700C13" w14:paraId="4A2ECB76" w14:textId="77777777" w:rsidTr="00FE4344">
        <w:tc>
          <w:tcPr>
            <w:tcW w:w="7105" w:type="dxa"/>
            <w:shd w:val="clear" w:color="auto" w:fill="000000" w:themeFill="text1"/>
          </w:tcPr>
          <w:p w14:paraId="71974BCD" w14:textId="541CAC81" w:rsidR="00700C13" w:rsidRPr="00FE4344" w:rsidRDefault="00700C13" w:rsidP="00700C13">
            <w:pPr>
              <w:pStyle w:val="Heading1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E4344">
              <w:rPr>
                <w:color w:val="FFFFFF" w:themeColor="background1"/>
                <w:sz w:val="28"/>
                <w:szCs w:val="28"/>
              </w:rPr>
              <w:t>Team Member Full Name</w:t>
            </w:r>
          </w:p>
        </w:tc>
        <w:tc>
          <w:tcPr>
            <w:tcW w:w="2245" w:type="dxa"/>
            <w:shd w:val="clear" w:color="auto" w:fill="000000" w:themeFill="text1"/>
          </w:tcPr>
          <w:p w14:paraId="5443DAD4" w14:textId="49007611" w:rsidR="00700C13" w:rsidRPr="00FE4344" w:rsidRDefault="00700C13" w:rsidP="00700C13">
            <w:pPr>
              <w:pStyle w:val="Heading1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E4344">
              <w:rPr>
                <w:color w:val="FFFFFF" w:themeColor="background1"/>
                <w:sz w:val="28"/>
                <w:szCs w:val="28"/>
              </w:rPr>
              <w:t>NetID</w:t>
            </w:r>
          </w:p>
        </w:tc>
      </w:tr>
      <w:tr w:rsidR="00700C13" w14:paraId="574CD947" w14:textId="77777777" w:rsidTr="00700C13">
        <w:tc>
          <w:tcPr>
            <w:tcW w:w="7105" w:type="dxa"/>
          </w:tcPr>
          <w:p w14:paraId="00403C8C" w14:textId="77777777" w:rsidR="00700C13" w:rsidRDefault="00700C13" w:rsidP="007D6583">
            <w:pPr>
              <w:pStyle w:val="Heading1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3B5F6FB2" w14:textId="77777777" w:rsidR="00700C13" w:rsidRDefault="00700C13" w:rsidP="007D6583">
            <w:pPr>
              <w:pStyle w:val="Heading1"/>
              <w:jc w:val="left"/>
              <w:outlineLvl w:val="0"/>
              <w:rPr>
                <w:sz w:val="28"/>
                <w:szCs w:val="28"/>
              </w:rPr>
            </w:pPr>
          </w:p>
        </w:tc>
      </w:tr>
      <w:tr w:rsidR="00700C13" w14:paraId="10D7BD86" w14:textId="77777777" w:rsidTr="00700C13">
        <w:tc>
          <w:tcPr>
            <w:tcW w:w="7105" w:type="dxa"/>
          </w:tcPr>
          <w:p w14:paraId="3A386A4F" w14:textId="77777777" w:rsidR="00700C13" w:rsidRDefault="00700C13" w:rsidP="007D6583">
            <w:pPr>
              <w:pStyle w:val="Heading1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215339A9" w14:textId="77777777" w:rsidR="00700C13" w:rsidRDefault="00700C13" w:rsidP="007D6583">
            <w:pPr>
              <w:pStyle w:val="Heading1"/>
              <w:jc w:val="left"/>
              <w:outlineLvl w:val="0"/>
              <w:rPr>
                <w:sz w:val="28"/>
                <w:szCs w:val="28"/>
              </w:rPr>
            </w:pPr>
          </w:p>
        </w:tc>
      </w:tr>
      <w:tr w:rsidR="00700C13" w14:paraId="4A86036B" w14:textId="77777777" w:rsidTr="00700C13">
        <w:tc>
          <w:tcPr>
            <w:tcW w:w="7105" w:type="dxa"/>
          </w:tcPr>
          <w:p w14:paraId="3F8E68D7" w14:textId="77777777" w:rsidR="00700C13" w:rsidRDefault="00700C13" w:rsidP="007D6583">
            <w:pPr>
              <w:pStyle w:val="Heading1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5558CB8F" w14:textId="77777777" w:rsidR="00700C13" w:rsidRDefault="00700C13" w:rsidP="007D6583">
            <w:pPr>
              <w:pStyle w:val="Heading1"/>
              <w:jc w:val="left"/>
              <w:outlineLvl w:val="0"/>
              <w:rPr>
                <w:sz w:val="28"/>
                <w:szCs w:val="28"/>
              </w:rPr>
            </w:pPr>
          </w:p>
        </w:tc>
      </w:tr>
    </w:tbl>
    <w:p w14:paraId="0D4B7B6C" w14:textId="77777777" w:rsidR="00700C13" w:rsidRDefault="00700C13" w:rsidP="007D6583">
      <w:pPr>
        <w:pStyle w:val="Heading1"/>
        <w:jc w:val="left"/>
        <w:rPr>
          <w:sz w:val="28"/>
          <w:szCs w:val="28"/>
        </w:rPr>
      </w:pPr>
    </w:p>
    <w:p w14:paraId="66DDEDB8" w14:textId="0DD3B175" w:rsidR="00166B56" w:rsidRPr="007D6583" w:rsidRDefault="007D6583" w:rsidP="007D6583">
      <w:pPr>
        <w:pStyle w:val="Heading1"/>
        <w:jc w:val="left"/>
        <w:rPr>
          <w:sz w:val="28"/>
          <w:szCs w:val="28"/>
        </w:rPr>
      </w:pPr>
      <w:r w:rsidRPr="007D6583">
        <w:rPr>
          <w:sz w:val="28"/>
          <w:szCs w:val="28"/>
        </w:rPr>
        <w:t>Chosen Technology Stack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6583" w14:paraId="4BEBFE93" w14:textId="77777777" w:rsidTr="007D6583">
        <w:trPr>
          <w:trHeight w:val="576"/>
        </w:trPr>
        <w:tc>
          <w:tcPr>
            <w:tcW w:w="4675" w:type="dxa"/>
            <w:vAlign w:val="center"/>
          </w:tcPr>
          <w:p w14:paraId="5D76C633" w14:textId="6A577FB9" w:rsidR="007D6583" w:rsidRDefault="007D6583" w:rsidP="007D6583">
            <w:pPr>
              <w:ind w:firstLine="0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C60DF4">
              <w:fldChar w:fldCharType="separate"/>
            </w:r>
            <w:r>
              <w:fldChar w:fldCharType="end"/>
            </w:r>
            <w:bookmarkEnd w:id="0"/>
            <w:r>
              <w:t xml:space="preserve"> Python + Django</w:t>
            </w:r>
          </w:p>
        </w:tc>
        <w:tc>
          <w:tcPr>
            <w:tcW w:w="4675" w:type="dxa"/>
            <w:vAlign w:val="center"/>
          </w:tcPr>
          <w:p w14:paraId="309E81F2" w14:textId="2775F5F1" w:rsidR="007D6583" w:rsidRDefault="007D6583" w:rsidP="007D6583">
            <w:pPr>
              <w:ind w:firstLine="0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C60DF4">
              <w:fldChar w:fldCharType="separate"/>
            </w:r>
            <w:r>
              <w:fldChar w:fldCharType="end"/>
            </w:r>
            <w:bookmarkEnd w:id="1"/>
            <w:r>
              <w:t xml:space="preserve"> Python + </w:t>
            </w:r>
            <w:proofErr w:type="spellStart"/>
            <w:r>
              <w:t>TkInter</w:t>
            </w:r>
            <w:proofErr w:type="spellEnd"/>
          </w:p>
        </w:tc>
      </w:tr>
    </w:tbl>
    <w:p w14:paraId="4A0BA05E" w14:textId="614D9722" w:rsidR="007D6583" w:rsidRDefault="007D6583" w:rsidP="007D6583">
      <w:pPr>
        <w:ind w:firstLine="0"/>
      </w:pPr>
    </w:p>
    <w:p w14:paraId="6AF5DDA2" w14:textId="2295B6E6" w:rsidR="007D6583" w:rsidRPr="007D6583" w:rsidRDefault="007D6583" w:rsidP="007D6583">
      <w:pPr>
        <w:pStyle w:val="Heading1"/>
        <w:jc w:val="left"/>
        <w:rPr>
          <w:sz w:val="28"/>
          <w:szCs w:val="28"/>
        </w:rPr>
      </w:pPr>
      <w:r w:rsidRPr="007D6583">
        <w:rPr>
          <w:sz w:val="28"/>
          <w:szCs w:val="28"/>
        </w:rPr>
        <w:t>Features Implemented for Phase 1</w:t>
      </w:r>
    </w:p>
    <w:p w14:paraId="64964847" w14:textId="7B9D2F5E" w:rsidR="007D6583" w:rsidRDefault="007D6583" w:rsidP="007D6583">
      <w:pPr>
        <w:pStyle w:val="ListParagraph"/>
        <w:numPr>
          <w:ilvl w:val="0"/>
          <w:numId w:val="13"/>
        </w:numPr>
        <w:spacing w:line="276" w:lineRule="auto"/>
      </w:pPr>
      <w:r>
        <w:t>Feature A</w:t>
      </w:r>
    </w:p>
    <w:p w14:paraId="240776CE" w14:textId="37AEB7C9" w:rsidR="007D6583" w:rsidRPr="007D6583" w:rsidRDefault="007D6583" w:rsidP="007D6583">
      <w:pPr>
        <w:pStyle w:val="ListParagraph"/>
        <w:numPr>
          <w:ilvl w:val="0"/>
          <w:numId w:val="13"/>
        </w:numPr>
        <w:spacing w:line="276" w:lineRule="auto"/>
      </w:pPr>
      <w:r>
        <w:t>Feature B</w:t>
      </w:r>
    </w:p>
    <w:p w14:paraId="4D659540" w14:textId="1613F0EE" w:rsidR="007D6583" w:rsidRPr="007D6583" w:rsidRDefault="007D6583" w:rsidP="007D6583">
      <w:pPr>
        <w:pStyle w:val="ListParagraph"/>
        <w:numPr>
          <w:ilvl w:val="0"/>
          <w:numId w:val="13"/>
        </w:numPr>
        <w:spacing w:line="276" w:lineRule="auto"/>
      </w:pPr>
      <w:r>
        <w:t>Feature C</w:t>
      </w:r>
    </w:p>
    <w:p w14:paraId="582F2767" w14:textId="210E721E" w:rsidR="007D6583" w:rsidRPr="007D6583" w:rsidRDefault="007D6583" w:rsidP="007D6583">
      <w:pPr>
        <w:pStyle w:val="ListParagraph"/>
        <w:numPr>
          <w:ilvl w:val="0"/>
          <w:numId w:val="13"/>
        </w:numPr>
      </w:pPr>
      <w:r>
        <w:t>…</w:t>
      </w:r>
    </w:p>
    <w:p w14:paraId="605CB889" w14:textId="3249AA37" w:rsidR="007D6583" w:rsidRDefault="007D6583" w:rsidP="007D6583">
      <w:pPr>
        <w:pStyle w:val="Heading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Demonstration of the </w:t>
      </w:r>
      <w:r w:rsidRPr="007D6583">
        <w:rPr>
          <w:sz w:val="28"/>
          <w:szCs w:val="28"/>
        </w:rPr>
        <w:t>Features Implemented for Phase 1</w:t>
      </w:r>
    </w:p>
    <w:p w14:paraId="4F13C237" w14:textId="5A3D7BE7" w:rsidR="007D6583" w:rsidRPr="007D6583" w:rsidRDefault="007D6583" w:rsidP="007D6583">
      <w:pPr>
        <w:rPr>
          <w:i/>
          <w:iCs/>
          <w:color w:val="FF0000"/>
        </w:rPr>
      </w:pPr>
      <w:r w:rsidRPr="007D6583">
        <w:rPr>
          <w:i/>
          <w:iCs/>
          <w:color w:val="FF0000"/>
        </w:rPr>
        <w:t>It should have at least one screenshot per feature</w:t>
      </w:r>
    </w:p>
    <w:p w14:paraId="66603C97" w14:textId="552E93BE" w:rsidR="007D6583" w:rsidRDefault="007D6583" w:rsidP="007D6583">
      <w:pPr>
        <w:pStyle w:val="Heading2"/>
      </w:pPr>
      <w:r>
        <w:t>Feature A</w:t>
      </w:r>
    </w:p>
    <w:p w14:paraId="003B3D81" w14:textId="77777777" w:rsidR="007D6583" w:rsidRDefault="007D6583" w:rsidP="007D6583">
      <w:pPr>
        <w:keepNext/>
        <w:spacing w:line="240" w:lineRule="auto"/>
        <w:ind w:firstLine="0"/>
        <w:jc w:val="center"/>
      </w:pPr>
      <w:r w:rsidRPr="007D6583">
        <w:rPr>
          <w:rFonts w:ascii="Times New Roman" w:eastAsia="Times New Roman" w:hAnsi="Times New Roman" w:cs="Times New Roman"/>
          <w:kern w:val="0"/>
          <w:lang w:eastAsia="en-US"/>
        </w:rPr>
        <w:fldChar w:fldCharType="begin"/>
      </w:r>
      <w:r w:rsidRPr="007D6583">
        <w:rPr>
          <w:rFonts w:ascii="Times New Roman" w:eastAsia="Times New Roman" w:hAnsi="Times New Roman" w:cs="Times New Roman"/>
          <w:kern w:val="0"/>
          <w:lang w:eastAsia="en-US"/>
        </w:rPr>
        <w:instrText xml:space="preserve"> INCLUDEPICTURE "https://balsamiq.com/assets/learn/articles/wireframe-generic.png" \* MERGEFORMATINET </w:instrText>
      </w:r>
      <w:r w:rsidRPr="007D6583">
        <w:rPr>
          <w:rFonts w:ascii="Times New Roman" w:eastAsia="Times New Roman" w:hAnsi="Times New Roman" w:cs="Times New Roman"/>
          <w:kern w:val="0"/>
          <w:lang w:eastAsia="en-US"/>
        </w:rPr>
        <w:fldChar w:fldCharType="separate"/>
      </w:r>
      <w:r w:rsidRPr="007D6583">
        <w:rPr>
          <w:rFonts w:ascii="Times New Roman" w:eastAsia="Times New Roman" w:hAnsi="Times New Roman" w:cs="Times New Roman"/>
          <w:noProof/>
          <w:kern w:val="0"/>
          <w:lang w:eastAsia="en-US"/>
        </w:rPr>
        <w:drawing>
          <wp:inline distT="0" distB="0" distL="0" distR="0" wp14:anchorId="6768DE96" wp14:editId="35B66B93">
            <wp:extent cx="3654793" cy="2925787"/>
            <wp:effectExtent l="0" t="0" r="3175" b="0"/>
            <wp:docPr id="1" name="Picture 1" descr="What Are Wireframes? | Wireframing Academy | Balsam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Wireframes? | Wireframing Academy | Balsam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74" cy="293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583">
        <w:rPr>
          <w:rFonts w:ascii="Times New Roman" w:eastAsia="Times New Roman" w:hAnsi="Times New Roman" w:cs="Times New Roman"/>
          <w:kern w:val="0"/>
          <w:lang w:eastAsia="en-US"/>
        </w:rPr>
        <w:fldChar w:fldCharType="end"/>
      </w:r>
    </w:p>
    <w:p w14:paraId="3D30130F" w14:textId="44466443" w:rsidR="007D6583" w:rsidRPr="007D6583" w:rsidRDefault="007D6583" w:rsidP="007D6583">
      <w:pPr>
        <w:pStyle w:val="Caption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Figure </w:t>
      </w:r>
      <w:r w:rsidR="00C60DF4">
        <w:fldChar w:fldCharType="begin"/>
      </w:r>
      <w:r w:rsidR="00C60DF4">
        <w:instrText xml:space="preserve"> SEQ Figure \* ARABIC </w:instrText>
      </w:r>
      <w:r w:rsidR="00C60DF4">
        <w:fldChar w:fldCharType="separate"/>
      </w:r>
      <w:r w:rsidR="00FE4344">
        <w:rPr>
          <w:noProof/>
        </w:rPr>
        <w:t>1</w:t>
      </w:r>
      <w:r w:rsidR="00C60DF4">
        <w:rPr>
          <w:noProof/>
        </w:rPr>
        <w:fldChar w:fldCharType="end"/>
      </w:r>
      <w:r>
        <w:t xml:space="preserve"> Screenshot for feature A showing ...</w:t>
      </w:r>
    </w:p>
    <w:p w14:paraId="76E6C240" w14:textId="3E2F7BAB" w:rsidR="007D6583" w:rsidRDefault="007D6583" w:rsidP="007D6583">
      <w:pPr>
        <w:ind w:firstLine="0"/>
      </w:pPr>
    </w:p>
    <w:p w14:paraId="2C85043C" w14:textId="18AA1CAE" w:rsidR="007D6583" w:rsidRDefault="007D6583" w:rsidP="007D6583">
      <w:pPr>
        <w:pStyle w:val="Heading2"/>
      </w:pPr>
      <w:r>
        <w:t>Feature B</w:t>
      </w:r>
    </w:p>
    <w:p w14:paraId="6B81E20C" w14:textId="77777777" w:rsidR="007D6583" w:rsidRDefault="007D6583" w:rsidP="007D6583">
      <w:pPr>
        <w:keepNext/>
        <w:spacing w:line="240" w:lineRule="auto"/>
        <w:ind w:firstLine="0"/>
        <w:jc w:val="center"/>
      </w:pPr>
      <w:r w:rsidRPr="007D6583">
        <w:rPr>
          <w:rFonts w:ascii="Times New Roman" w:eastAsia="Times New Roman" w:hAnsi="Times New Roman" w:cs="Times New Roman"/>
          <w:kern w:val="0"/>
          <w:lang w:eastAsia="en-US"/>
        </w:rPr>
        <w:fldChar w:fldCharType="begin"/>
      </w:r>
      <w:r w:rsidRPr="007D6583">
        <w:rPr>
          <w:rFonts w:ascii="Times New Roman" w:eastAsia="Times New Roman" w:hAnsi="Times New Roman" w:cs="Times New Roman"/>
          <w:kern w:val="0"/>
          <w:lang w:eastAsia="en-US"/>
        </w:rPr>
        <w:instrText xml:space="preserve"> INCLUDEPICTURE "https://cxl.com/wp-content/uploads/2016/09/ContentOut1.jpg" \* MERGEFORMATINET </w:instrText>
      </w:r>
      <w:r w:rsidRPr="007D6583">
        <w:rPr>
          <w:rFonts w:ascii="Times New Roman" w:eastAsia="Times New Roman" w:hAnsi="Times New Roman" w:cs="Times New Roman"/>
          <w:kern w:val="0"/>
          <w:lang w:eastAsia="en-US"/>
        </w:rPr>
        <w:fldChar w:fldCharType="separate"/>
      </w:r>
      <w:r w:rsidRPr="007D6583">
        <w:rPr>
          <w:rFonts w:ascii="Times New Roman" w:eastAsia="Times New Roman" w:hAnsi="Times New Roman" w:cs="Times New Roman"/>
          <w:noProof/>
          <w:kern w:val="0"/>
          <w:lang w:eastAsia="en-US"/>
        </w:rPr>
        <w:drawing>
          <wp:inline distT="0" distB="0" distL="0" distR="0" wp14:anchorId="7CA0ABEB" wp14:editId="5D0AF693">
            <wp:extent cx="3858369" cy="2996419"/>
            <wp:effectExtent l="0" t="0" r="2540" b="1270"/>
            <wp:docPr id="3" name="Picture 3" descr="A Primer on Wireframing for Conversion Optim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rimer on Wireframing for Conversion Optimiz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04" cy="300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583">
        <w:rPr>
          <w:rFonts w:ascii="Times New Roman" w:eastAsia="Times New Roman" w:hAnsi="Times New Roman" w:cs="Times New Roman"/>
          <w:kern w:val="0"/>
          <w:lang w:eastAsia="en-US"/>
        </w:rPr>
        <w:fldChar w:fldCharType="end"/>
      </w:r>
    </w:p>
    <w:p w14:paraId="3AF05BAB" w14:textId="0ED0605B" w:rsidR="007D6583" w:rsidRPr="007D6583" w:rsidRDefault="007D6583" w:rsidP="007D6583">
      <w:pPr>
        <w:pStyle w:val="Caption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Figure </w:t>
      </w:r>
      <w:r w:rsidR="00C60DF4">
        <w:fldChar w:fldCharType="begin"/>
      </w:r>
      <w:r w:rsidR="00C60DF4">
        <w:instrText xml:space="preserve"> SEQ Figure \* ARABIC </w:instrText>
      </w:r>
      <w:r w:rsidR="00C60DF4">
        <w:fldChar w:fldCharType="separate"/>
      </w:r>
      <w:r w:rsidR="00FE4344">
        <w:rPr>
          <w:noProof/>
        </w:rPr>
        <w:t>2</w:t>
      </w:r>
      <w:r w:rsidR="00C60DF4">
        <w:rPr>
          <w:noProof/>
        </w:rPr>
        <w:fldChar w:fldCharType="end"/>
      </w:r>
      <w:r>
        <w:t xml:space="preserve"> screenshot for feature B</w:t>
      </w:r>
    </w:p>
    <w:p w14:paraId="68735B5E" w14:textId="06003888" w:rsidR="007D6583" w:rsidRDefault="007D6583" w:rsidP="007D6583">
      <w:pPr>
        <w:ind w:firstLine="0"/>
      </w:pPr>
    </w:p>
    <w:p w14:paraId="0960CCBD" w14:textId="155273C8" w:rsidR="007D6583" w:rsidRDefault="007D6583" w:rsidP="007D6583">
      <w:pPr>
        <w:pStyle w:val="Heading2"/>
      </w:pPr>
      <w:r>
        <w:t>Feature C</w:t>
      </w:r>
    </w:p>
    <w:p w14:paraId="51857EDD" w14:textId="77777777" w:rsidR="007D6583" w:rsidRPr="007D6583" w:rsidRDefault="007D6583" w:rsidP="007D6583">
      <w:pPr>
        <w:ind w:firstLine="0"/>
      </w:pPr>
    </w:p>
    <w:p w14:paraId="460E0856" w14:textId="77777777" w:rsidR="007D6583" w:rsidRDefault="007D6583" w:rsidP="007D6583">
      <w:pPr>
        <w:keepNext/>
        <w:spacing w:line="240" w:lineRule="auto"/>
        <w:ind w:firstLine="0"/>
        <w:jc w:val="center"/>
      </w:pPr>
      <w:r w:rsidRPr="007D6583">
        <w:rPr>
          <w:rFonts w:ascii="Times New Roman" w:eastAsia="Times New Roman" w:hAnsi="Times New Roman" w:cs="Times New Roman"/>
          <w:kern w:val="0"/>
          <w:lang w:eastAsia="en-US"/>
        </w:rPr>
        <w:fldChar w:fldCharType="begin"/>
      </w:r>
      <w:r w:rsidRPr="007D6583">
        <w:rPr>
          <w:rFonts w:ascii="Times New Roman" w:eastAsia="Times New Roman" w:hAnsi="Times New Roman" w:cs="Times New Roman"/>
          <w:kern w:val="0"/>
          <w:lang w:eastAsia="en-US"/>
        </w:rPr>
        <w:instrText xml:space="preserve"> INCLUDEPICTURE "https://i.pinimg.com/originals/26/b7/b3/26b7b3f213de9a2cf57b18d6e86c7904.png" \* MERGEFORMATINET </w:instrText>
      </w:r>
      <w:r w:rsidRPr="007D6583">
        <w:rPr>
          <w:rFonts w:ascii="Times New Roman" w:eastAsia="Times New Roman" w:hAnsi="Times New Roman" w:cs="Times New Roman"/>
          <w:kern w:val="0"/>
          <w:lang w:eastAsia="en-US"/>
        </w:rPr>
        <w:fldChar w:fldCharType="separate"/>
      </w:r>
      <w:r w:rsidRPr="007D6583">
        <w:rPr>
          <w:rFonts w:ascii="Times New Roman" w:eastAsia="Times New Roman" w:hAnsi="Times New Roman" w:cs="Times New Roman"/>
          <w:noProof/>
          <w:kern w:val="0"/>
          <w:lang w:eastAsia="en-US"/>
        </w:rPr>
        <w:drawing>
          <wp:inline distT="0" distB="0" distL="0" distR="0" wp14:anchorId="4BA0D3A2" wp14:editId="5A2FB7F8">
            <wp:extent cx="3447738" cy="2985830"/>
            <wp:effectExtent l="0" t="0" r="0" b="0"/>
            <wp:docPr id="4" name="Picture 4" descr="Forum wireframe | Wireframe, Wireframe website, Lorem ip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um wireframe | Wireframe, Wireframe website, Lorem ips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76" cy="29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583">
        <w:rPr>
          <w:rFonts w:ascii="Times New Roman" w:eastAsia="Times New Roman" w:hAnsi="Times New Roman" w:cs="Times New Roman"/>
          <w:kern w:val="0"/>
          <w:lang w:eastAsia="en-US"/>
        </w:rPr>
        <w:fldChar w:fldCharType="end"/>
      </w:r>
    </w:p>
    <w:p w14:paraId="73E3DB2B" w14:textId="129263FC" w:rsidR="007D6583" w:rsidRPr="007D6583" w:rsidRDefault="007D6583" w:rsidP="007D6583">
      <w:pPr>
        <w:pStyle w:val="Caption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Figure </w:t>
      </w:r>
      <w:r w:rsidR="00C60DF4">
        <w:fldChar w:fldCharType="begin"/>
      </w:r>
      <w:r w:rsidR="00C60DF4">
        <w:instrText xml:space="preserve"> SEQ Figure \* ARABIC </w:instrText>
      </w:r>
      <w:r w:rsidR="00C60DF4">
        <w:fldChar w:fldCharType="separate"/>
      </w:r>
      <w:r w:rsidR="00FE4344">
        <w:rPr>
          <w:noProof/>
        </w:rPr>
        <w:t>3</w:t>
      </w:r>
      <w:r w:rsidR="00C60DF4">
        <w:rPr>
          <w:noProof/>
        </w:rPr>
        <w:fldChar w:fldCharType="end"/>
      </w:r>
      <w:r>
        <w:t xml:space="preserve"> screenshot for feature C</w:t>
      </w:r>
    </w:p>
    <w:p w14:paraId="1A08D83F" w14:textId="77777777" w:rsidR="007D6583" w:rsidRPr="007D6583" w:rsidRDefault="007D6583" w:rsidP="007D6583">
      <w:pPr>
        <w:ind w:firstLine="0"/>
      </w:pPr>
    </w:p>
    <w:sectPr w:rsidR="007D6583" w:rsidRPr="007D6583"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62D1F" w14:textId="77777777" w:rsidR="00C60DF4" w:rsidRDefault="00C60DF4">
      <w:pPr>
        <w:spacing w:line="240" w:lineRule="auto"/>
      </w:pPr>
      <w:r>
        <w:separator/>
      </w:r>
    </w:p>
  </w:endnote>
  <w:endnote w:type="continuationSeparator" w:id="0">
    <w:p w14:paraId="2F3F490A" w14:textId="77777777" w:rsidR="00C60DF4" w:rsidRDefault="00C60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1BD3" w14:textId="77777777" w:rsidR="00C60DF4" w:rsidRDefault="00C60DF4">
      <w:pPr>
        <w:spacing w:line="240" w:lineRule="auto"/>
      </w:pPr>
      <w:r>
        <w:separator/>
      </w:r>
    </w:p>
  </w:footnote>
  <w:footnote w:type="continuationSeparator" w:id="0">
    <w:p w14:paraId="792E8F34" w14:textId="77777777" w:rsidR="00C60DF4" w:rsidRDefault="00C60D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7917D42"/>
    <w:multiLevelType w:val="hybridMultilevel"/>
    <w:tmpl w:val="1DEC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E19F6"/>
    <w:multiLevelType w:val="hybridMultilevel"/>
    <w:tmpl w:val="4D8EB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83"/>
    <w:rsid w:val="00166B56"/>
    <w:rsid w:val="004F47CC"/>
    <w:rsid w:val="00700C13"/>
    <w:rsid w:val="007D6583"/>
    <w:rsid w:val="009948E6"/>
    <w:rsid w:val="00C60DF4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50460"/>
  <w15:chartTrackingRefBased/>
  <w15:docId w15:val="{8DCA4539-8752-9346-8DE4-1D7EB247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nna/Library/Containers/com.microsoft.Word/Data/Library/Application%20Support/Microsoft/Office/16.0/DTS/Search/%7bD6C6125F-E1B5-064A-981E-8F6FD414B38F%7dtf10002091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2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Cecilia da Silva Santos</dc:creator>
  <cp:keywords/>
  <dc:description/>
  <cp:lastModifiedBy>Joanna Cecilia da Silva Santos</cp:lastModifiedBy>
  <cp:revision>3</cp:revision>
  <cp:lastPrinted>2021-10-20T02:38:00Z</cp:lastPrinted>
  <dcterms:created xsi:type="dcterms:W3CDTF">2021-10-20T02:38:00Z</dcterms:created>
  <dcterms:modified xsi:type="dcterms:W3CDTF">2021-10-20T02:39:00Z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